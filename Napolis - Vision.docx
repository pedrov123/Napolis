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5C70DB" w:rsidP="00AB080C">
      <w:pPr>
        <w:pStyle w:val="Ttulo"/>
      </w:pPr>
      <w:proofErr w:type="spellStart"/>
      <w:r>
        <w:t>Napol</w:t>
      </w:r>
      <w:r w:rsidR="0082214B">
        <w:t>i</w:t>
      </w:r>
      <w:r w:rsidR="00E80AA5">
        <w:t>s</w:t>
      </w:r>
      <w:proofErr w:type="spellEnd"/>
    </w:p>
    <w:p w:rsidR="00685AA7" w:rsidRDefault="007E07DC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F7CDC">
        <w:t>Vision</w:t>
      </w:r>
      <w:r>
        <w:fldChar w:fldCharType="end"/>
      </w:r>
    </w:p>
    <w:p w:rsidR="00685AA7" w:rsidRDefault="00685AA7" w:rsidP="000E174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 xml:space="preserve">. This style has a hidden font attribute allowing you to toggle whether it is </w:t>
      </w:r>
      <w:r w:rsidRPr="00445551">
        <w:rPr>
          <w:i w:val="0"/>
        </w:rPr>
        <w:t>visible</w:t>
      </w:r>
      <w:r>
        <w:t xml:space="preserve"> or hidden in this template. </w:t>
      </w:r>
    </w:p>
    <w:p w:rsidR="00685AA7" w:rsidRDefault="000C5EDC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E17524" w:rsidRPr="00E17524" w:rsidRDefault="00E65B84" w:rsidP="00E65B84">
      <w:pPr>
        <w:ind w:left="720"/>
        <w:rPr>
          <w:lang w:val="pt-BR"/>
        </w:rPr>
      </w:pPr>
      <w:r>
        <w:rPr>
          <w:lang w:val="pt-BR"/>
        </w:rPr>
        <w:t>Documento visão realizado através da entrevista feita ao cliente Sandro, cozinheiro profissional e customer de uma pizzaria de porte médio.</w:t>
      </w:r>
    </w:p>
    <w:bookmarkEnd w:id="0"/>
    <w:bookmarkEnd w:id="1"/>
    <w:p w:rsidR="00685AA7" w:rsidRDefault="000C5EDC" w:rsidP="005C70DB">
      <w:pPr>
        <w:pStyle w:val="Ttulo1"/>
      </w:pPr>
      <w:proofErr w:type="spellStart"/>
      <w:r>
        <w:t>Posicionamento</w:t>
      </w:r>
      <w:proofErr w:type="spellEnd"/>
    </w:p>
    <w:p w:rsidR="005C70DB" w:rsidRPr="005C70DB" w:rsidRDefault="005C70DB" w:rsidP="005C70DB"/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problema</w:t>
      </w:r>
      <w:proofErr w:type="spellEnd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C7BEB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F02E0" w:rsidRDefault="00685AA7">
            <w:pPr>
              <w:pStyle w:val="InfoBlue"/>
              <w:rPr>
                <w:lang w:val="pt-BR"/>
              </w:rPr>
            </w:pPr>
            <w:r w:rsidRPr="00DF02E0">
              <w:rPr>
                <w:lang w:val="pt-BR"/>
              </w:rPr>
              <w:t>[describe the problem]</w:t>
            </w:r>
          </w:p>
          <w:p w:rsidR="00445551" w:rsidRPr="00DF02E0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não há organização nas relações entre mesas, garçons e pedidos</w:t>
            </w:r>
          </w:p>
        </w:tc>
      </w:tr>
      <w:tr w:rsidR="00685AA7" w:rsidRPr="00E80AA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  <w:p w:rsidR="00445551" w:rsidRPr="0093158C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gerente, funcionários e clientes</w:t>
            </w:r>
          </w:p>
        </w:tc>
      </w:tr>
      <w:tr w:rsidR="00685AA7" w:rsidRPr="008C7BE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</w:t>
            </w:r>
            <w:proofErr w:type="gramStart"/>
            <w:r>
              <w:t>what</w:t>
            </w:r>
            <w:proofErr w:type="gramEnd"/>
            <w:r>
              <w:t xml:space="preserve"> is the impact of the problem?]</w:t>
            </w:r>
          </w:p>
          <w:p w:rsidR="0093158C" w:rsidRPr="0093158C" w:rsidRDefault="00E80AA5" w:rsidP="00C345F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demora no fechamento da conta e no calculo de lucro dos garçons</w:t>
            </w:r>
          </w:p>
        </w:tc>
      </w:tr>
      <w:tr w:rsidR="00685AA7" w:rsidRPr="008C7BE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7B49DC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  <w:p w:rsidR="0093158C" w:rsidRPr="0093158C" w:rsidRDefault="005C70DB" w:rsidP="00E80AA5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organizar</w:t>
            </w:r>
            <w:proofErr w:type="gramEnd"/>
            <w:r w:rsidR="00E80AA5">
              <w:rPr>
                <w:lang w:val="pt-BR"/>
              </w:rPr>
              <w:t xml:space="preserve"> de forma integrada os processos do estabelecimento</w:t>
            </w:r>
            <w:r>
              <w:rPr>
                <w:lang w:val="pt-BR"/>
              </w:rPr>
              <w:t>.</w:t>
            </w:r>
          </w:p>
        </w:tc>
      </w:tr>
    </w:tbl>
    <w:p w:rsidR="00685AA7" w:rsidRDefault="000C5EDC">
      <w:pPr>
        <w:pStyle w:val="Ttulo2"/>
      </w:pPr>
      <w:proofErr w:type="spellStart"/>
      <w:r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proofErr w:type="spellEnd"/>
    </w:p>
    <w:p w:rsidR="00685AA7" w:rsidRPr="008D69FE" w:rsidRDefault="00685AA7">
      <w:pPr>
        <w:pStyle w:val="InfoBlue"/>
        <w:rPr>
          <w:lang w:val="pt-BR"/>
        </w:rPr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C7BEB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AB080C">
              <w:rPr>
                <w:lang w:val="pt-BR"/>
              </w:rPr>
              <w:t>[target customer]</w:t>
            </w:r>
          </w:p>
          <w:p w:rsidR="00963169" w:rsidRPr="00963169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para pizzaria e restaurantes</w:t>
            </w:r>
          </w:p>
        </w:tc>
      </w:tr>
      <w:tr w:rsidR="00685AA7" w:rsidRPr="008C7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>
            <w:pPr>
              <w:pStyle w:val="Corpodetexto"/>
              <w:keepNext/>
              <w:ind w:left="72"/>
              <w:rPr>
                <w:lang w:val="pt-BR"/>
              </w:rPr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</w:pPr>
            <w:r w:rsidRPr="00AB080C">
              <w:t>[statement of the need or opportunity]</w:t>
            </w:r>
          </w:p>
          <w:p w:rsidR="00963169" w:rsidRPr="00963169" w:rsidRDefault="00E80AA5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que possuem um número considerável de mesas e garçons</w:t>
            </w:r>
          </w:p>
        </w:tc>
      </w:tr>
      <w:tr w:rsidR="00685AA7" w:rsidRPr="008C7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B24B83" w:rsidRDefault="008F5CAC" w:rsidP="005D48B5">
            <w:pPr>
              <w:pStyle w:val="Corpodetexto"/>
              <w:keepNext/>
              <w:ind w:left="72"/>
              <w:rPr>
                <w:lang w:val="pt-BR"/>
              </w:rPr>
            </w:pPr>
            <w:r>
              <w:t>The (</w:t>
            </w:r>
            <w:r w:rsidR="005D48B5">
              <w:t>CGI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>
            <w:pPr>
              <w:pStyle w:val="InfoBlue"/>
              <w:rPr>
                <w:lang w:val="pt-BR"/>
              </w:rPr>
            </w:pPr>
            <w:r w:rsidRPr="00B24B83">
              <w:rPr>
                <w:lang w:val="pt-BR"/>
              </w:rPr>
              <w:t xml:space="preserve"> is a [prod</w:t>
            </w:r>
            <w:r w:rsidRPr="00AB080C">
              <w:rPr>
                <w:lang w:val="pt-BR"/>
              </w:rPr>
              <w:t>uct category]</w:t>
            </w:r>
          </w:p>
          <w:p w:rsidR="00B24B83" w:rsidRPr="00B24B83" w:rsidRDefault="00E80AA5" w:rsidP="0090713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sistema de gerenciamento integrado de processos</w:t>
            </w:r>
          </w:p>
        </w:tc>
      </w:tr>
      <w:tr w:rsidR="00685AA7" w:rsidRPr="008C7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B24B83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  <w:p w:rsidR="00B24B83" w:rsidRPr="00B24B83" w:rsidRDefault="00E80AA5" w:rsidP="00D43AF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cadastra, organiza e exibe as informações</w:t>
            </w:r>
            <w:r w:rsidR="00D43AF5">
              <w:rPr>
                <w:lang w:val="pt-BR"/>
              </w:rPr>
              <w:t xml:space="preserve"> do estabelecimento</w:t>
            </w:r>
          </w:p>
        </w:tc>
      </w:tr>
      <w:tr w:rsidR="00685AA7" w:rsidRPr="008C7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8F5CAC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B080C" w:rsidRDefault="00685AA7" w:rsidP="00B24B83">
            <w:pPr>
              <w:pStyle w:val="InfoBlue"/>
              <w:tabs>
                <w:tab w:val="left" w:pos="3300"/>
              </w:tabs>
              <w:rPr>
                <w:lang w:val="pt-BR"/>
              </w:rPr>
            </w:pPr>
            <w:r w:rsidRPr="00AB080C">
              <w:rPr>
                <w:lang w:val="pt-BR"/>
              </w:rPr>
              <w:t>[primary competitive alternative]</w:t>
            </w:r>
            <w:r w:rsidR="00B24B83" w:rsidRPr="00AB080C">
              <w:rPr>
                <w:lang w:val="pt-BR"/>
              </w:rPr>
              <w:tab/>
            </w:r>
          </w:p>
          <w:p w:rsidR="00B24B83" w:rsidRPr="00B24B83" w:rsidRDefault="00951817" w:rsidP="00E80AA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(produto concorrente) </w:t>
            </w:r>
            <w:r w:rsidR="00E80AA5">
              <w:rPr>
                <w:lang w:val="pt-BR"/>
              </w:rPr>
              <w:t>por poder ser utilizado em mobile</w:t>
            </w:r>
          </w:p>
        </w:tc>
      </w:tr>
      <w:tr w:rsidR="00685AA7" w:rsidRPr="008C7BEB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8F5CAC" w:rsidP="00DC129C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  <w:rPr>
                <w:lang w:val="pt-BR"/>
              </w:rPr>
            </w:pPr>
            <w:r w:rsidRPr="00CD3991">
              <w:rPr>
                <w:lang w:val="pt-BR"/>
              </w:rPr>
              <w:t>[statement of primary differentiation]</w:t>
            </w:r>
          </w:p>
          <w:p w:rsidR="00B24B83" w:rsidRPr="00DC129C" w:rsidRDefault="00D43AF5" w:rsidP="00951817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será</w:t>
            </w:r>
            <w:proofErr w:type="gramEnd"/>
            <w:r>
              <w:rPr>
                <w:lang w:val="pt-BR"/>
              </w:rPr>
              <w:t xml:space="preserve"> de fácil utilização, intuitivo e </w:t>
            </w:r>
            <w:proofErr w:type="spellStart"/>
            <w:r>
              <w:rPr>
                <w:lang w:val="pt-BR"/>
              </w:rPr>
              <w:t>multiplataforma</w:t>
            </w:r>
            <w:proofErr w:type="spellEnd"/>
            <w:r w:rsidR="005C70DB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lastRenderedPageBreak/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 </w:t>
      </w:r>
      <w:bookmarkEnd w:id="2"/>
      <w:bookmarkEnd w:id="3"/>
      <w:bookmarkEnd w:id="4"/>
      <w:bookmarkEnd w:id="5"/>
      <w:proofErr w:type="spellStart"/>
      <w:r w:rsidR="000C5EDC">
        <w:t>Descrição</w:t>
      </w:r>
      <w:proofErr w:type="spellEnd"/>
    </w:p>
    <w:p w:rsidR="00685AA7" w:rsidRDefault="00685AA7">
      <w:pPr>
        <w:pStyle w:val="Ttulo2"/>
      </w:pPr>
      <w:r>
        <w:t xml:space="preserve">Stakeholder </w:t>
      </w:r>
      <w:proofErr w:type="spellStart"/>
      <w:r w:rsidR="000C5EDC">
        <w:t>Sumário</w:t>
      </w:r>
      <w:proofErr w:type="spellEnd"/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AF7CDC" w:rsidRPr="00AF7CDC" w:rsidRDefault="00685AA7" w:rsidP="005C70DB">
            <w:pPr>
              <w:pStyle w:val="InfoBlue"/>
            </w:pPr>
            <w:r>
              <w:t xml:space="preserve">[Summarize the stakeholder’s key responsibilities with regard to the system being developed; that is, their interest as a stakeholder. </w:t>
            </w:r>
          </w:p>
        </w:tc>
      </w:tr>
      <w:tr w:rsidR="00E65B84" w:rsidRPr="008C7BEB" w:rsidTr="002F318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AF7CDC" w:rsidRDefault="00E65B84" w:rsidP="002F3183">
            <w:pPr>
              <w:pStyle w:val="Corpodetexto"/>
              <w:ind w:left="0"/>
            </w:pPr>
            <w:r>
              <w:t>Customer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E65B84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Sandro, 45 </w:t>
            </w:r>
            <w:r w:rsidR="005C70DB">
              <w:rPr>
                <w:color w:val="000000"/>
                <w:lang w:val="pt-BR"/>
              </w:rPr>
              <w:t>ano</w:t>
            </w:r>
            <w:r w:rsidR="000E1747">
              <w:rPr>
                <w:color w:val="000000"/>
                <w:lang w:val="pt-BR"/>
              </w:rPr>
              <w:t>s</w:t>
            </w:r>
            <w:r w:rsidR="005C70DB">
              <w:rPr>
                <w:color w:val="000000"/>
                <w:lang w:val="pt-BR"/>
              </w:rPr>
              <w:t xml:space="preserve"> e </w:t>
            </w:r>
            <w:r>
              <w:rPr>
                <w:color w:val="000000"/>
                <w:lang w:val="pt-BR"/>
              </w:rPr>
              <w:t>dono da empresa.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84" w:rsidRPr="0049370C" w:rsidRDefault="00240DD6" w:rsidP="002E0E6F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Aprova</w:t>
            </w:r>
            <w:r w:rsidR="002E0E6F">
              <w:rPr>
                <w:color w:val="000000"/>
                <w:lang w:val="pt-BR"/>
              </w:rPr>
              <w:t xml:space="preserve"> financiamento, aquisição de produtos para cozinha, controle de desempenho da pizzaria.</w:t>
            </w:r>
          </w:p>
        </w:tc>
      </w:tr>
      <w:tr w:rsidR="00AF7CDC" w:rsidRPr="008C7BEB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AF7CDC" w:rsidRDefault="00E65B84" w:rsidP="00DF02E0">
            <w:pPr>
              <w:pStyle w:val="Corpodetexto"/>
              <w:ind w:left="0"/>
            </w:pPr>
            <w:proofErr w:type="spellStart"/>
            <w:r>
              <w:t>Cozinheiro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683A6B" w:rsidP="00E65B84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Sandro, 45 anos e cozinheiro profissional.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65B84" w:rsidP="00AE3D4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Consultará os pedidos dos clientes.</w:t>
            </w:r>
          </w:p>
        </w:tc>
      </w:tr>
      <w:tr w:rsidR="00D26999" w:rsidRPr="008C7BEB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DF02E0">
            <w:pPr>
              <w:pStyle w:val="Corpodetexto"/>
              <w:ind w:left="0"/>
            </w:pPr>
            <w:proofErr w:type="spellStart"/>
            <w:r>
              <w:t>Gerente</w:t>
            </w:r>
            <w:proofErr w:type="spellEnd"/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Funcionário com experiência em gerenciamento e análise de relatórios.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26999" w:rsidRDefault="00D26999" w:rsidP="008E0771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Irá realizar o controle </w:t>
            </w:r>
            <w:r w:rsidR="008E0771">
              <w:rPr>
                <w:color w:val="000000"/>
                <w:lang w:val="pt-BR"/>
              </w:rPr>
              <w:t>do funcionamento do estabelecimento. Obter informações dos pedidos, tais como, preferência dos clientes, horário de maior fluxo, controle de estoque.</w:t>
            </w:r>
          </w:p>
        </w:tc>
      </w:tr>
      <w:tr w:rsidR="00AF7CDC" w:rsidRPr="008C7BEB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8E0771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Atendentes/garçom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AE3D4B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 w:rsidR="008C610E">
              <w:rPr>
                <w:color w:val="000000"/>
                <w:lang w:val="pt-BR"/>
              </w:rPr>
              <w:t>formação técnica</w:t>
            </w:r>
            <w:r w:rsidR="00683A6B">
              <w:rPr>
                <w:color w:val="000000"/>
                <w:lang w:val="pt-BR"/>
              </w:rPr>
              <w:t>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7CDC" w:rsidRPr="0049370C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abrir e fechar os pedidos dos clientes.</w:t>
            </w:r>
          </w:p>
        </w:tc>
      </w:tr>
      <w:tr w:rsidR="00EC3088" w:rsidRPr="008C7BEB" w:rsidTr="00AF7CDC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DF02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Recepcionista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Pr="0049370C" w:rsidRDefault="00EC3088" w:rsidP="00683A6B">
            <w:pPr>
              <w:pStyle w:val="InfoBlue"/>
              <w:rPr>
                <w:color w:val="000000"/>
                <w:lang w:val="pt-BR"/>
              </w:rPr>
            </w:pPr>
            <w:r w:rsidRPr="0049370C">
              <w:rPr>
                <w:color w:val="000000"/>
                <w:lang w:val="pt-BR"/>
              </w:rPr>
              <w:t xml:space="preserve">Acima dos 18 anos de idade, </w:t>
            </w:r>
            <w:r>
              <w:rPr>
                <w:color w:val="000000"/>
                <w:lang w:val="pt-BR"/>
              </w:rPr>
              <w:t>formação técnica.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3088" w:rsidRDefault="00EC3088" w:rsidP="00EC3088">
            <w:pPr>
              <w:pStyle w:val="InfoBlue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São responsáveis por receber os clientes e encaminhar para as mesas.</w:t>
            </w:r>
          </w:p>
        </w:tc>
      </w:tr>
    </w:tbl>
    <w:p w:rsidR="00685AA7" w:rsidRPr="0093158C" w:rsidRDefault="00685AA7">
      <w:pPr>
        <w:pStyle w:val="Corpodetexto"/>
        <w:rPr>
          <w:lang w:val="pt-BR"/>
        </w:rPr>
      </w:pPr>
    </w:p>
    <w:p w:rsidR="00685AA7" w:rsidRDefault="00E252A0">
      <w:pPr>
        <w:pStyle w:val="Ttulo2"/>
      </w:pPr>
      <w:proofErr w:type="spellStart"/>
      <w:r>
        <w:t>Ambiente</w:t>
      </w:r>
      <w:proofErr w:type="spellEnd"/>
      <w:r>
        <w:t xml:space="preserve"> de </w:t>
      </w:r>
      <w:proofErr w:type="spellStart"/>
      <w:r>
        <w:t>usuário</w:t>
      </w:r>
      <w:proofErr w:type="spellEnd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</w:t>
      </w:r>
      <w:r w:rsidR="000E1747">
        <w:t xml:space="preserve"> and so on.</w:t>
      </w:r>
    </w:p>
    <w:p w:rsidR="005C70DB" w:rsidRPr="000E1747" w:rsidRDefault="005C70DB" w:rsidP="00F8432B">
      <w:pPr>
        <w:pStyle w:val="Corpodetexto"/>
        <w:jc w:val="both"/>
      </w:pPr>
    </w:p>
    <w:p w:rsidR="00683A6B" w:rsidRDefault="00683A6B" w:rsidP="00F8432B">
      <w:pPr>
        <w:pStyle w:val="Corpodetexto"/>
        <w:jc w:val="both"/>
        <w:rPr>
          <w:lang w:val="pt-BR"/>
        </w:rPr>
      </w:pPr>
      <w:r w:rsidRPr="00683A6B">
        <w:rPr>
          <w:lang w:val="pt-BR"/>
        </w:rPr>
        <w:t>O ambiente é formado pelo customer (dono),</w:t>
      </w:r>
      <w:r w:rsidR="00F8432B">
        <w:rPr>
          <w:lang w:val="pt-BR"/>
        </w:rPr>
        <w:t xml:space="preserve"> gerente,</w:t>
      </w:r>
      <w:r w:rsidRPr="00683A6B">
        <w:rPr>
          <w:lang w:val="pt-BR"/>
        </w:rPr>
        <w:t xml:space="preserve"> </w:t>
      </w:r>
      <w:r w:rsidR="00801EE0">
        <w:rPr>
          <w:lang w:val="pt-BR"/>
        </w:rPr>
        <w:t>um n</w:t>
      </w:r>
      <w:r w:rsidR="00D26999">
        <w:rPr>
          <w:lang w:val="pt-BR"/>
        </w:rPr>
        <w:t>ú</w:t>
      </w:r>
      <w:r w:rsidR="00801EE0">
        <w:rPr>
          <w:lang w:val="pt-BR"/>
        </w:rPr>
        <w:t xml:space="preserve">mero de, no mínimo, </w:t>
      </w:r>
      <w:r w:rsidR="00240DD6">
        <w:rPr>
          <w:lang w:val="pt-BR"/>
        </w:rPr>
        <w:t>oito</w:t>
      </w:r>
      <w:r w:rsidR="00801EE0">
        <w:rPr>
          <w:lang w:val="pt-BR"/>
        </w:rPr>
        <w:t xml:space="preserve"> garçons</w:t>
      </w:r>
      <w:r w:rsidR="00F8432B">
        <w:rPr>
          <w:lang w:val="pt-BR"/>
        </w:rPr>
        <w:t>, recepcionista e cozinheiro.</w:t>
      </w:r>
    </w:p>
    <w:p w:rsidR="00F8432B" w:rsidRPr="00683A6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encaminhamento dos clientes para as devidas mesas é feito praticamente instantaneamente caso o estabelecimento não esteja com lotação máxima.</w:t>
      </w:r>
    </w:p>
    <w:p w:rsidR="00F8432B" w:rsidRDefault="00F8432B" w:rsidP="00F8432B">
      <w:pPr>
        <w:pStyle w:val="Corpodetexto"/>
        <w:jc w:val="both"/>
        <w:rPr>
          <w:lang w:val="pt-BR"/>
        </w:rPr>
      </w:pPr>
      <w:r>
        <w:rPr>
          <w:lang w:val="pt-BR"/>
        </w:rPr>
        <w:t>O processo principal da empresa (confecção de pizza) tendo como uma unidade, tem uma expectativa de, entre o recebimento do pedido e o envio até a mesa, aproximadamente 40 min.</w:t>
      </w:r>
    </w:p>
    <w:p w:rsidR="00104983" w:rsidRDefault="00104983" w:rsidP="00F8432B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sistema </w:t>
      </w:r>
      <w:r w:rsidR="00240DD6">
        <w:rPr>
          <w:lang w:val="pt-BR"/>
        </w:rPr>
        <w:t>funcionará em plataforma W</w:t>
      </w:r>
      <w:r w:rsidR="00F8432B">
        <w:rPr>
          <w:lang w:val="pt-BR"/>
        </w:rPr>
        <w:t xml:space="preserve">indows </w:t>
      </w:r>
      <w:r w:rsidR="002E0E6F">
        <w:rPr>
          <w:lang w:val="pt-BR"/>
        </w:rPr>
        <w:t xml:space="preserve">com integração mobile e sistema mobile </w:t>
      </w:r>
      <w:proofErr w:type="spellStart"/>
      <w:r w:rsidR="002E0E6F">
        <w:rPr>
          <w:lang w:val="pt-BR"/>
        </w:rPr>
        <w:t>Android</w:t>
      </w:r>
      <w:proofErr w:type="spellEnd"/>
      <w:r w:rsidR="002E0E6F">
        <w:rPr>
          <w:lang w:val="pt-BR"/>
        </w:rPr>
        <w:t xml:space="preserve"> a partir da versão 4.0</w:t>
      </w:r>
      <w:r w:rsidR="00F8432B">
        <w:rPr>
          <w:lang w:val="pt-BR"/>
        </w:rPr>
        <w:t xml:space="preserve">, almejando, futuramente, plataforma IOS para utilização de mobile </w:t>
      </w:r>
      <w:proofErr w:type="gramStart"/>
      <w:r w:rsidR="00F8432B">
        <w:rPr>
          <w:lang w:val="pt-BR"/>
        </w:rPr>
        <w:t>apple</w:t>
      </w:r>
      <w:proofErr w:type="gramEnd"/>
      <w:r w:rsidR="00F8432B">
        <w:rPr>
          <w:lang w:val="pt-BR"/>
        </w:rPr>
        <w:t xml:space="preserve"> e ipads.</w:t>
      </w:r>
      <w:r>
        <w:rPr>
          <w:lang w:val="pt-BR"/>
        </w:rPr>
        <w:t xml:space="preserve"> </w:t>
      </w:r>
    </w:p>
    <w:bookmarkEnd w:id="6"/>
    <w:p w:rsidR="00685AA7" w:rsidRDefault="00E252A0">
      <w:pPr>
        <w:pStyle w:val="Ttulo1"/>
      </w:pPr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E252A0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recursos</w:t>
      </w:r>
      <w:proofErr w:type="spellEnd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2835"/>
        <w:gridCol w:w="1206"/>
      </w:tblGrid>
      <w:tr w:rsidR="00685AA7" w:rsidTr="00240DD6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1206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927CAD" w:rsidRPr="00B420A7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5C70DB" w:rsidP="009A7DBE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garç</w:t>
            </w:r>
            <w:r w:rsidR="00F8432B">
              <w:t>ons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8A63C3" w:rsidP="00F8432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F8432B">
              <w:rPr>
                <w:lang w:val="pt-BR"/>
              </w:rPr>
              <w:t>adastrar</w:t>
            </w:r>
            <w:r>
              <w:rPr>
                <w:lang w:val="pt-BR"/>
              </w:rPr>
              <w:t xml:space="preserve"> e gerenciar os </w:t>
            </w:r>
            <w:r w:rsidR="00F8432B">
              <w:rPr>
                <w:lang w:val="pt-BR"/>
              </w:rPr>
              <w:t>garçons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9A7DB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513376">
              <w:rPr>
                <w:lang w:val="pt-BR"/>
              </w:rPr>
              <w:t>.0</w:t>
            </w:r>
          </w:p>
        </w:tc>
      </w:tr>
      <w:tr w:rsidR="00927CAD" w:rsidRPr="00927CAD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F8432B" w:rsidRDefault="00F8432B" w:rsidP="00F8432B">
            <w:pPr>
              <w:pStyle w:val="Corpodetexto"/>
              <w:ind w:left="0"/>
              <w:rPr>
                <w:lang w:val="pt-BR"/>
              </w:rPr>
            </w:pPr>
            <w:r w:rsidRPr="00F8432B">
              <w:rPr>
                <w:lang w:val="pt-BR"/>
              </w:rPr>
              <w:t>Cadastro e controle</w:t>
            </w:r>
            <w:r w:rsidR="00AE5191" w:rsidRPr="00F8432B">
              <w:rPr>
                <w:lang w:val="pt-BR"/>
              </w:rPr>
              <w:t xml:space="preserve"> de </w:t>
            </w:r>
            <w:r w:rsidRPr="00F8432B">
              <w:rPr>
                <w:lang w:val="pt-BR"/>
              </w:rPr>
              <w:t>mesas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</w:pPr>
            <w:proofErr w:type="spellStart"/>
            <w:r>
              <w:t>Médio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AE5191" w:rsidP="00E65B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="00E65B84">
              <w:rPr>
                <w:lang w:val="pt-BR"/>
              </w:rPr>
              <w:t>adastrar mesas e gerenciar de acordo com número de clientes</w:t>
            </w:r>
            <w:r w:rsidR="00B420A7">
              <w:rPr>
                <w:lang w:val="pt-BR"/>
              </w:rPr>
              <w:t>.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27CAD" w:rsidRPr="00927CAD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13376">
              <w:rPr>
                <w:lang w:val="pt-BR"/>
              </w:rPr>
              <w:t>.0</w:t>
            </w:r>
          </w:p>
        </w:tc>
      </w:tr>
      <w:tr w:rsidR="00C643C5" w:rsidRPr="00C643C5" w:rsidTr="00240DD6">
        <w:tc>
          <w:tcPr>
            <w:tcW w:w="3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Pr="00E65B84" w:rsidRDefault="00E65B84" w:rsidP="00BC7D55">
            <w:pPr>
              <w:pStyle w:val="Corpodetexto"/>
              <w:ind w:left="0"/>
              <w:rPr>
                <w:lang w:val="pt-BR"/>
              </w:rPr>
            </w:pPr>
            <w:r w:rsidRPr="00E65B84">
              <w:rPr>
                <w:lang w:val="pt-BR"/>
              </w:rPr>
              <w:t>Cadastro e controle de pedidos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C643C5" w:rsidP="00BC7D55">
            <w:pPr>
              <w:pStyle w:val="Corpodetexto"/>
              <w:ind w:left="0"/>
            </w:pPr>
            <w:r>
              <w:t>Alto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Cadastrar pedidos e calcular o valor a ser pago bem como a comissão do garçom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43C5" w:rsidRDefault="00E65B84" w:rsidP="00BC7D5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643C5">
              <w:rPr>
                <w:lang w:val="pt-BR"/>
              </w:rPr>
              <w:t>.0</w:t>
            </w:r>
          </w:p>
        </w:tc>
      </w:tr>
    </w:tbl>
    <w:p w:rsidR="00685AA7" w:rsidRDefault="00E252A0">
      <w:pPr>
        <w:pStyle w:val="Ttulo1"/>
      </w:pPr>
      <w:r>
        <w:t xml:space="preserve">Outros </w:t>
      </w:r>
      <w:proofErr w:type="spellStart"/>
      <w:r>
        <w:t>requisit</w:t>
      </w:r>
      <w:r w:rsidR="00B420A7">
        <w:t>o</w:t>
      </w:r>
      <w:r>
        <w:t>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816C1B" w:rsidRPr="00816C1B" w:rsidRDefault="00685AA7" w:rsidP="00816C1B">
      <w:pPr>
        <w:pStyle w:val="InfoBlue"/>
      </w:pPr>
      <w:bookmarkStart w:id="7" w:name="_Toc436203413"/>
      <w:bookmarkStart w:id="8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>document. For example, an assumption may state that a specific operating system will be available for the hardware designated for the software product</w:t>
      </w:r>
      <w:bookmarkStart w:id="9" w:name="_GoBack"/>
      <w:bookmarkEnd w:id="7"/>
      <w:bookmarkEnd w:id="8"/>
      <w:bookmarkEnd w:id="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DC129C" w:rsidRPr="005D48B5">
        <w:tc>
          <w:tcPr>
            <w:tcW w:w="3936" w:type="dxa"/>
          </w:tcPr>
          <w:p w:rsidR="00DC129C" w:rsidRPr="00DC129C" w:rsidRDefault="00E65B84" w:rsidP="00E65B84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O Sistema deverá gerar relatórios para o controle do gerente</w:t>
            </w:r>
          </w:p>
        </w:tc>
        <w:tc>
          <w:tcPr>
            <w:tcW w:w="1134" w:type="dxa"/>
          </w:tcPr>
          <w:p w:rsidR="00DC129C" w:rsidRPr="00DC129C" w:rsidRDefault="00E65B84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Média</w:t>
            </w:r>
          </w:p>
        </w:tc>
        <w:tc>
          <w:tcPr>
            <w:tcW w:w="2835" w:type="dxa"/>
          </w:tcPr>
          <w:p w:rsidR="00DC129C" w:rsidRPr="00DC129C" w:rsidRDefault="00513376" w:rsidP="00685AA7">
            <w:pPr>
              <w:pStyle w:val="Corpodetexto"/>
              <w:ind w:left="0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2.0</w:t>
            </w:r>
          </w:p>
        </w:tc>
      </w:tr>
      <w:tr w:rsidR="002B4085" w:rsidRPr="005D48B5">
        <w:tc>
          <w:tcPr>
            <w:tcW w:w="3936" w:type="dxa"/>
          </w:tcPr>
          <w:p w:rsidR="002B4085" w:rsidRPr="00F808B6" w:rsidRDefault="00B420A7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</w:t>
            </w:r>
            <w:r w:rsidR="00F808B6" w:rsidRPr="00F808B6">
              <w:rPr>
                <w:lang w:val="pt-BR"/>
              </w:rPr>
              <w:t xml:space="preserve"> </w:t>
            </w:r>
            <w:r>
              <w:rPr>
                <w:lang w:val="pt-BR"/>
              </w:rPr>
              <w:t>permitir os pagamentos através das maquinas de cartão de crédito.</w:t>
            </w:r>
          </w:p>
        </w:tc>
        <w:tc>
          <w:tcPr>
            <w:tcW w:w="1134" w:type="dxa"/>
          </w:tcPr>
          <w:p w:rsidR="002B4085" w:rsidRPr="00F808B6" w:rsidRDefault="00DC129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2B4085" w:rsidRPr="00F808B6" w:rsidRDefault="00E65B84" w:rsidP="0051337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13376">
              <w:rPr>
                <w:lang w:val="pt-BR"/>
              </w:rPr>
              <w:t>.0</w:t>
            </w:r>
          </w:p>
        </w:tc>
      </w:tr>
      <w:tr w:rsidR="00492CC5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DC129C" w:rsidRDefault="00DC129C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O Sistema deverá </w:t>
            </w:r>
            <w:r w:rsidR="00B420A7">
              <w:rPr>
                <w:lang w:val="pt-BR"/>
              </w:rPr>
              <w:t>permit</w:t>
            </w:r>
            <w:r w:rsidR="00E65B84">
              <w:rPr>
                <w:lang w:val="pt-BR"/>
              </w:rPr>
              <w:t>ir a reserva de mesas.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92CC5" w:rsidRPr="00492CC5" w:rsidRDefault="00E65B84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="00492CC5">
              <w:rPr>
                <w:lang w:val="pt-BR"/>
              </w:rPr>
              <w:t>.</w:t>
            </w:r>
            <w:r w:rsidR="00513376">
              <w:rPr>
                <w:lang w:val="pt-BR"/>
              </w:rPr>
              <w:t>0</w:t>
            </w:r>
          </w:p>
        </w:tc>
      </w:tr>
      <w:tr w:rsidR="008C7BEB" w:rsidRPr="008C7BEB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7BEB" w:rsidRDefault="008C7BEB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 Sistema deverá permitir o cadastro de mesas.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7BEB" w:rsidRDefault="008C7BEB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7BEB" w:rsidRDefault="008C7BEB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A16C77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B420A7">
            <w:pPr>
              <w:pStyle w:val="Corpodetexto"/>
              <w:ind w:left="0"/>
              <w:rPr>
                <w:lang w:val="pt-BR"/>
              </w:rPr>
            </w:pPr>
            <w:r>
              <w:t xml:space="preserve">Alto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A16C77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6C77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A16C77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 w:rsidRPr="00E252A0">
              <w:rPr>
                <w:lang w:val="pt-BR"/>
              </w:rPr>
              <w:t>Segurança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Pr="00E252A0" w:rsidRDefault="008A63C3" w:rsidP="00B420A7">
            <w:pPr>
              <w:pStyle w:val="Corpodetexto"/>
              <w:ind w:left="0"/>
              <w:rPr>
                <w:lang w:val="pt-BR"/>
              </w:rPr>
            </w:pPr>
            <w:r>
              <w:t>Backups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A63C3">
              <w:rPr>
                <w:lang w:val="pt-BR"/>
              </w:rPr>
              <w:t>.0</w:t>
            </w:r>
          </w:p>
        </w:tc>
      </w:tr>
      <w:tr w:rsidR="008A63C3" w:rsidRPr="005D48B5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8A63C3" w:rsidP="00B420A7">
            <w:pPr>
              <w:pStyle w:val="Corpodetexto"/>
              <w:ind w:left="0"/>
            </w:pPr>
            <w:r>
              <w:t>Banco de dados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A63C3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1F24C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 w:rsidRPr="00240DD6">
              <w:rPr>
                <w:lang w:val="pt-BR"/>
              </w:rPr>
              <w:t>Sistema Windows com plataforma mobile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40DD6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Pr="00240DD6" w:rsidRDefault="002E0E6F" w:rsidP="000E174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Funcionam</w:t>
            </w:r>
            <w:r w:rsidR="005C70DB">
              <w:rPr>
                <w:lang w:val="pt-BR"/>
              </w:rPr>
              <w:t xml:space="preserve">ento na plataforma </w:t>
            </w:r>
            <w:proofErr w:type="spellStart"/>
            <w:r w:rsidR="005C70DB">
              <w:rPr>
                <w:lang w:val="pt-BR"/>
              </w:rPr>
              <w:t>Android</w:t>
            </w:r>
            <w:proofErr w:type="spellEnd"/>
            <w:r w:rsidR="005C70DB">
              <w:rPr>
                <w:lang w:val="pt-BR"/>
              </w:rPr>
              <w:t xml:space="preserve"> 4.0 </w:t>
            </w:r>
            <w:r w:rsidR="000E1747">
              <w:rPr>
                <w:lang w:val="pt-BR"/>
              </w:rPr>
              <w:t>e 5.0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40DD6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Pr="00240DD6" w:rsidRDefault="00240DD6" w:rsidP="00B420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Opção de chamar um garçom livre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40DD6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não devera passar 2seg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2E0E6F" w:rsidRPr="00240DD6" w:rsidTr="00492CC5">
        <w:tc>
          <w:tcPr>
            <w:tcW w:w="3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2E0E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Design do sistema devera ser de fácil leitura e cores apropriadas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0E6F" w:rsidRDefault="002E0E6F" w:rsidP="00524F49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:rsidR="002B4085" w:rsidRPr="00F808B6" w:rsidRDefault="002B4085" w:rsidP="00816C1B">
      <w:pPr>
        <w:pStyle w:val="Corpodetexto"/>
        <w:ind w:left="0"/>
        <w:rPr>
          <w:lang w:val="pt-BR"/>
        </w:rPr>
      </w:pPr>
    </w:p>
    <w:sectPr w:rsidR="002B4085" w:rsidRPr="00F808B6" w:rsidSect="00EC3088">
      <w:headerReference w:type="default" r:id="rId9"/>
      <w:footerReference w:type="default" r:id="rId10"/>
      <w:pgSz w:w="12240" w:h="15840" w:code="1"/>
      <w:pgMar w:top="567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7DC" w:rsidRDefault="007E07DC">
      <w:pPr>
        <w:spacing w:line="240" w:lineRule="auto"/>
      </w:pPr>
      <w:r>
        <w:separator/>
      </w:r>
    </w:p>
  </w:endnote>
  <w:endnote w:type="continuationSeparator" w:id="0">
    <w:p w:rsidR="007E07DC" w:rsidRDefault="007E0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963169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2214B">
          <w:pPr>
            <w:jc w:val="center"/>
          </w:pPr>
          <w:r>
            <w:sym w:font="Symbol" w:char="F0D3"/>
          </w:r>
          <w:proofErr w:type="spellStart"/>
          <w:r w:rsidR="005C70DB">
            <w:t>Napol</w:t>
          </w:r>
          <w:r w:rsidR="0082214B">
            <w:t>i</w:t>
          </w:r>
          <w:r w:rsidR="00E65B84">
            <w:t>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7BE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D69FE">
          <w:pPr>
            <w:jc w:val="right"/>
          </w:pPr>
          <w:proofErr w:type="spellStart"/>
          <w:r>
            <w:t>P</w:t>
          </w:r>
          <w:r w:rsidR="008D69FE">
            <w:t>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C7BEB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7DC" w:rsidRDefault="007E07DC">
      <w:pPr>
        <w:spacing w:line="240" w:lineRule="auto"/>
      </w:pPr>
      <w:r>
        <w:separator/>
      </w:r>
    </w:p>
  </w:footnote>
  <w:footnote w:type="continuationSeparator" w:id="0">
    <w:p w:rsidR="007E07DC" w:rsidRDefault="007E07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Pr="00445551" w:rsidRDefault="00E80AA5" w:rsidP="0082214B">
          <w:proofErr w:type="spellStart"/>
          <w:r>
            <w:t>Napol</w:t>
          </w:r>
          <w:r w:rsidR="0082214B">
            <w:t>i</w:t>
          </w:r>
          <w:r>
            <w:t>s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E07D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F7CDC">
            <w:t>Vision</w:t>
          </w:r>
          <w:r>
            <w:fldChar w:fldCharType="end"/>
          </w:r>
        </w:p>
      </w:tc>
      <w:tc>
        <w:tcPr>
          <w:tcW w:w="3179" w:type="dxa"/>
        </w:tcPr>
        <w:p w:rsidR="00445551" w:rsidRDefault="00685AA7" w:rsidP="00E80AA5">
          <w:r>
            <w:t xml:space="preserve">  Date:  </w:t>
          </w:r>
          <w:r w:rsidR="00E80AA5">
            <w:t>06</w:t>
          </w:r>
          <w:r w:rsidR="008C610E">
            <w:t>/</w:t>
          </w:r>
          <w:r w:rsidR="00E80AA5">
            <w:t>ABR</w:t>
          </w:r>
          <w:r w:rsidR="00445551">
            <w:t>/2015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8880342"/>
    <w:multiLevelType w:val="multilevel"/>
    <w:tmpl w:val="7A2C76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CDC"/>
    <w:rsid w:val="0000280C"/>
    <w:rsid w:val="000373D2"/>
    <w:rsid w:val="00043C89"/>
    <w:rsid w:val="000B25F7"/>
    <w:rsid w:val="000C5EDC"/>
    <w:rsid w:val="000D442C"/>
    <w:rsid w:val="000E1747"/>
    <w:rsid w:val="00104983"/>
    <w:rsid w:val="00124D22"/>
    <w:rsid w:val="00154A37"/>
    <w:rsid w:val="0018298B"/>
    <w:rsid w:val="0019590E"/>
    <w:rsid w:val="001A4DE9"/>
    <w:rsid w:val="001C6A78"/>
    <w:rsid w:val="001F24C6"/>
    <w:rsid w:val="00237F62"/>
    <w:rsid w:val="00240DD6"/>
    <w:rsid w:val="00284215"/>
    <w:rsid w:val="002B4085"/>
    <w:rsid w:val="002E0E6F"/>
    <w:rsid w:val="002F2E2F"/>
    <w:rsid w:val="003059FC"/>
    <w:rsid w:val="003478FA"/>
    <w:rsid w:val="00375A4A"/>
    <w:rsid w:val="003A09B0"/>
    <w:rsid w:val="003B2233"/>
    <w:rsid w:val="003B378A"/>
    <w:rsid w:val="003B4640"/>
    <w:rsid w:val="00445551"/>
    <w:rsid w:val="004619C2"/>
    <w:rsid w:val="004726AD"/>
    <w:rsid w:val="00492CC5"/>
    <w:rsid w:val="0049370C"/>
    <w:rsid w:val="004A38A9"/>
    <w:rsid w:val="00513376"/>
    <w:rsid w:val="0052614A"/>
    <w:rsid w:val="005A3D0F"/>
    <w:rsid w:val="005B4FF6"/>
    <w:rsid w:val="005C1E3C"/>
    <w:rsid w:val="005C6E9E"/>
    <w:rsid w:val="005C70DB"/>
    <w:rsid w:val="005D48B5"/>
    <w:rsid w:val="005F30E9"/>
    <w:rsid w:val="00615B8C"/>
    <w:rsid w:val="00646979"/>
    <w:rsid w:val="00664E81"/>
    <w:rsid w:val="00683A6B"/>
    <w:rsid w:val="00685AA7"/>
    <w:rsid w:val="00696313"/>
    <w:rsid w:val="00710FF8"/>
    <w:rsid w:val="0074315E"/>
    <w:rsid w:val="00771596"/>
    <w:rsid w:val="00774E94"/>
    <w:rsid w:val="0078212E"/>
    <w:rsid w:val="007B49DC"/>
    <w:rsid w:val="007C50AB"/>
    <w:rsid w:val="007E07DC"/>
    <w:rsid w:val="00801EE0"/>
    <w:rsid w:val="00816C1B"/>
    <w:rsid w:val="0082214B"/>
    <w:rsid w:val="00836789"/>
    <w:rsid w:val="00837539"/>
    <w:rsid w:val="008A32B5"/>
    <w:rsid w:val="008A63C3"/>
    <w:rsid w:val="008C610E"/>
    <w:rsid w:val="008C7BEB"/>
    <w:rsid w:val="008D69FE"/>
    <w:rsid w:val="008E0771"/>
    <w:rsid w:val="008F5CAC"/>
    <w:rsid w:val="00907136"/>
    <w:rsid w:val="00927CAD"/>
    <w:rsid w:val="00927E3B"/>
    <w:rsid w:val="0093158C"/>
    <w:rsid w:val="00951817"/>
    <w:rsid w:val="00963169"/>
    <w:rsid w:val="00A160C9"/>
    <w:rsid w:val="00A16C77"/>
    <w:rsid w:val="00A809A3"/>
    <w:rsid w:val="00AB080C"/>
    <w:rsid w:val="00AE3D4B"/>
    <w:rsid w:val="00AE4718"/>
    <w:rsid w:val="00AE4979"/>
    <w:rsid w:val="00AE5191"/>
    <w:rsid w:val="00AF7CDC"/>
    <w:rsid w:val="00B24B83"/>
    <w:rsid w:val="00B322C9"/>
    <w:rsid w:val="00B420A7"/>
    <w:rsid w:val="00B61B6F"/>
    <w:rsid w:val="00BA57BA"/>
    <w:rsid w:val="00BB39E8"/>
    <w:rsid w:val="00BC5F86"/>
    <w:rsid w:val="00BF5DC2"/>
    <w:rsid w:val="00C31C11"/>
    <w:rsid w:val="00C31F09"/>
    <w:rsid w:val="00C345FF"/>
    <w:rsid w:val="00C643C5"/>
    <w:rsid w:val="00CB4EF9"/>
    <w:rsid w:val="00CD3991"/>
    <w:rsid w:val="00D12519"/>
    <w:rsid w:val="00D26999"/>
    <w:rsid w:val="00D35035"/>
    <w:rsid w:val="00D437DC"/>
    <w:rsid w:val="00D43AF5"/>
    <w:rsid w:val="00D54639"/>
    <w:rsid w:val="00D7021B"/>
    <w:rsid w:val="00D92A18"/>
    <w:rsid w:val="00DB31EE"/>
    <w:rsid w:val="00DC129C"/>
    <w:rsid w:val="00DF02E0"/>
    <w:rsid w:val="00E17524"/>
    <w:rsid w:val="00E23AC9"/>
    <w:rsid w:val="00E252A0"/>
    <w:rsid w:val="00E65B84"/>
    <w:rsid w:val="00E80AA5"/>
    <w:rsid w:val="00EA20E1"/>
    <w:rsid w:val="00EC3088"/>
    <w:rsid w:val="00ED1435"/>
    <w:rsid w:val="00F164EF"/>
    <w:rsid w:val="00F808B6"/>
    <w:rsid w:val="00F8432B"/>
    <w:rsid w:val="00FC72DC"/>
    <w:rsid w:val="00F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trabalhoEntrevista\entrevista_0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11030-0ACD-4D73-A632-58E59AE9A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entrevista_01</Template>
  <TotalTime>6</TotalTime>
  <Pages>3</Pages>
  <Words>942</Words>
  <Characters>5091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Eduardo Almeida</dc:creator>
  <cp:lastModifiedBy>PEDRO VARGAS</cp:lastModifiedBy>
  <cp:revision>4</cp:revision>
  <cp:lastPrinted>2001-03-15T17:26:00Z</cp:lastPrinted>
  <dcterms:created xsi:type="dcterms:W3CDTF">2015-06-12T14:21:00Z</dcterms:created>
  <dcterms:modified xsi:type="dcterms:W3CDTF">2015-07-10T12:21:00Z</dcterms:modified>
</cp:coreProperties>
</file>